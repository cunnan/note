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Linux命令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--查找文件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find /home -name "*.txt"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--yum是Shell前端软件包管理器。常用命令行命令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安装软件(以foo-x.x.x.rpm为例）：yum install foo-x.x.x.rpm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删除软件：yum remove foo-x.x.x.rpm或者yum erase foo-x.x.x.rpm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升级软件：yum upgrade foo或者yum update foo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查询信息：yum info foo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搜索软件（以包含foo字段为例）：yum search foo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显示软件包依赖关系：yum deplist foo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　　-q 静默执行 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-t 忽略错误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-R[分钟] 设置等待时间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-y 自动应答yes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--skip-broken 忽略依赖问题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--nogpgcheck 忽略GPG验证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check-update 检查可更新的包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clean all 清除全部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clean packages 清除临时包文件（/var/cache/yum 下文件）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clean headers 清除rpm头文件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clean oldheaders 清除旧的rpm头文件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deplist 列出包的依赖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list 可安装和可更新的RPM包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list installed 已安装的包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list extras 已安装且不在资源库的包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info 可安装和可更新的RPM包 信息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info installed 已安装包的信息(-qa 参数相似)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install[RPM包] 安装包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localinstall 安装本地的 RPM包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update[RPM包] 更新包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upgrade 升级系统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search[关键词] 搜索包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provides[关键词] 搜索特定包文件名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reinstall[RPM包] 重新安装包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repolist 显示资源库的配置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resolvedep 指定依赖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　　remove[RPM包] 卸载包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makecache将服务器软件信息保存在本地，提高搜索安装效率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1、使用RedHat系统不能正常使用yum安装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由于RedHat没有注册，所有不能使用它自身的资源更新，于是使用yum instatll gcc-c++的时候出现This system is not registered with RHN，所以我们可以通过更换源来进行相关更新。但是使用centOS7或者ubunt 16.0.4，可以直接使用yum 进行安装软件。</w:t>
      </w:r>
    </w:p>
    <w:p>
      <w:pPr>
        <w:tabs>
          <w:tab w:val="left" w:pos="366"/>
        </w:tabs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   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查看安装源是否安装：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# rpm –qa|grep yum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卸载安装源：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# rpm –e –nodeps yum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清理缓存：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# yum clean all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将服务器软件信息保存在本地，提高搜索安装效率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# yum makecache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2、修改yum的源文件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进入/etc/yum.repos.d 目录下跟换CentOS-Base.repo这个文件（我的是centOS7系统），可以到linux官网下载CentOS-Base.repo这个源文件。linux官网下载：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"http://www.linuxidc.com或者使用网易163的yum源http:/mirrors.163.com/.help/centos.html"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  <w:t>http://www.linuxidc.com或者使用网易163的yum源http://mirrors.163.com/.help/centos.html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3、备份旧源文件，导入下载的新源文件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可以将旧源文件名称修改，或者保证在备份目录下，重新导入新源文件。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87CDA"/>
    <w:rsid w:val="0F487CDA"/>
    <w:rsid w:val="2774337C"/>
    <w:rsid w:val="383B2FC4"/>
    <w:rsid w:val="40D3116F"/>
    <w:rsid w:val="4A7A7ACE"/>
    <w:rsid w:val="4AC00C91"/>
    <w:rsid w:val="4AEB7F6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2018-10-03T14:12:00Z</dcterms:created>
  <dc:creator>Administrator</dc:creator>
  <cp:lastModifiedBy>Administrator</cp:lastModifiedBy>
  <dcterms:modified xsi:type="dcterms:W3CDTF">2018-10-04T01:32:41Z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